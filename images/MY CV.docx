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blpY="-945"/>
        <w:tblW w:w="10915" w:type="dxa"/>
        <w:tblLayout w:type="fixed"/>
        <w:tblCellMar>
          <w:left w:w="115" w:type="dxa"/>
          <w:right w:w="115" w:type="dxa"/>
        </w:tblCellMar>
        <w:tblLook w:val="04A0" w:firstRow="1" w:lastRow="0" w:firstColumn="1" w:lastColumn="0" w:noHBand="0" w:noVBand="1"/>
      </w:tblPr>
      <w:tblGrid>
        <w:gridCol w:w="3533"/>
        <w:gridCol w:w="360"/>
        <w:gridCol w:w="7022"/>
      </w:tblGrid>
      <w:tr w:rsidR="001B2ABD" w14:paraId="5342532D" w14:textId="77777777" w:rsidTr="003411F8">
        <w:trPr>
          <w:trHeight w:val="4410"/>
        </w:trPr>
        <w:tc>
          <w:tcPr>
            <w:tcW w:w="3533" w:type="dxa"/>
            <w:vAlign w:val="bottom"/>
          </w:tcPr>
          <w:p w14:paraId="71E4A4AD" w14:textId="4CB1AA3D" w:rsidR="001B2ABD" w:rsidRPr="00A92F77" w:rsidRDefault="00A92F77" w:rsidP="003411F8">
            <w:pPr>
              <w:tabs>
                <w:tab w:val="left" w:pos="990"/>
              </w:tabs>
              <w:rPr>
                <w:b/>
                <w:bCs/>
                <w:sz w:val="28"/>
                <w:szCs w:val="28"/>
              </w:rPr>
            </w:pPr>
            <w:r w:rsidRPr="00A92F77">
              <w:rPr>
                <w:b/>
                <w:bCs/>
                <w:sz w:val="28"/>
                <w:szCs w:val="28"/>
              </w:rPr>
              <w:t>KAMONDO NAIMAH</w:t>
            </w:r>
          </w:p>
        </w:tc>
        <w:tc>
          <w:tcPr>
            <w:tcW w:w="360" w:type="dxa"/>
          </w:tcPr>
          <w:p w14:paraId="6B8E6759" w14:textId="77777777" w:rsidR="001B2ABD" w:rsidRDefault="001B2ABD" w:rsidP="003411F8">
            <w:pPr>
              <w:tabs>
                <w:tab w:val="left" w:pos="990"/>
              </w:tabs>
            </w:pPr>
          </w:p>
        </w:tc>
        <w:tc>
          <w:tcPr>
            <w:tcW w:w="7022" w:type="dxa"/>
            <w:vAlign w:val="bottom"/>
          </w:tcPr>
          <w:p w14:paraId="511FADC1" w14:textId="0D2ED6E7" w:rsidR="001B2ABD" w:rsidRPr="0098474A" w:rsidRDefault="001B2ABD" w:rsidP="003411F8">
            <w:pPr>
              <w:pStyle w:val="Title"/>
              <w:rPr>
                <w:sz w:val="40"/>
                <w:szCs w:val="40"/>
              </w:rPr>
            </w:pPr>
          </w:p>
          <w:p w14:paraId="475998A9" w14:textId="2B2D9844" w:rsidR="001B2ABD" w:rsidRDefault="001B2ABD" w:rsidP="003411F8">
            <w:pPr>
              <w:pStyle w:val="Subtitle"/>
            </w:pPr>
          </w:p>
        </w:tc>
      </w:tr>
      <w:tr w:rsidR="001B2ABD" w14:paraId="1FB26D68" w14:textId="77777777" w:rsidTr="003411F8">
        <w:tc>
          <w:tcPr>
            <w:tcW w:w="3533" w:type="dxa"/>
          </w:tcPr>
          <w:p w14:paraId="785958C0" w14:textId="022A6DC0" w:rsidR="00036450" w:rsidRDefault="003411F8" w:rsidP="003411F8">
            <w:pPr>
              <w:pStyle w:val="Heading3"/>
            </w:pPr>
            <w:r>
              <w:rPr>
                <w:noProof/>
              </w:rPr>
              <w:drawing>
                <wp:inline distT="0" distB="0" distL="0" distR="0" wp14:anchorId="30C110F4" wp14:editId="41ADE7B9">
                  <wp:extent cx="1990090" cy="2838450"/>
                  <wp:effectExtent l="0" t="0" r="0" b="0"/>
                  <wp:docPr id="147822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29172" name="Picture 1478229172"/>
                          <pic:cNvPicPr/>
                        </pic:nvPicPr>
                        <pic:blipFill>
                          <a:blip r:embed="rId6">
                            <a:extLst>
                              <a:ext uri="{28A0092B-C50C-407E-A947-70E740481C1C}">
                                <a14:useLocalDpi xmlns:a14="http://schemas.microsoft.com/office/drawing/2010/main" val="0"/>
                              </a:ext>
                            </a:extLst>
                          </a:blip>
                          <a:stretch>
                            <a:fillRect/>
                          </a:stretch>
                        </pic:blipFill>
                        <pic:spPr>
                          <a:xfrm>
                            <a:off x="0" y="0"/>
                            <a:ext cx="1998599" cy="2850587"/>
                          </a:xfrm>
                          <a:prstGeom prst="rect">
                            <a:avLst/>
                          </a:prstGeom>
                        </pic:spPr>
                      </pic:pic>
                    </a:graphicData>
                  </a:graphic>
                </wp:inline>
              </w:drawing>
            </w:r>
          </w:p>
          <w:p w14:paraId="16AEC141" w14:textId="77777777" w:rsidR="00036450" w:rsidRDefault="00036450" w:rsidP="003411F8"/>
          <w:sdt>
            <w:sdtPr>
              <w:id w:val="-1954003311"/>
              <w:placeholder>
                <w:docPart w:val="AE88893F45C442B4AAF7A67ECF8EA0DD"/>
              </w:placeholder>
              <w:temporary/>
              <w:showingPlcHdr/>
              <w15:appearance w15:val="hidden"/>
            </w:sdtPr>
            <w:sdtEndPr/>
            <w:sdtContent>
              <w:p w14:paraId="493885B2" w14:textId="77777777" w:rsidR="00036450" w:rsidRPr="00CB0055" w:rsidRDefault="00CB0055" w:rsidP="003411F8">
                <w:pPr>
                  <w:pStyle w:val="Heading3"/>
                </w:pPr>
                <w:r w:rsidRPr="00CB0055">
                  <w:t>Contact</w:t>
                </w:r>
              </w:p>
            </w:sdtContent>
          </w:sdt>
          <w:sdt>
            <w:sdtPr>
              <w:id w:val="1111563247"/>
              <w:placeholder>
                <w:docPart w:val="4A8EFBB615C64828B591912FC45322BD"/>
              </w:placeholder>
              <w:temporary/>
              <w:showingPlcHdr/>
              <w15:appearance w15:val="hidden"/>
            </w:sdtPr>
            <w:sdtEndPr/>
            <w:sdtContent>
              <w:p w14:paraId="186DE884" w14:textId="77777777" w:rsidR="004D3011" w:rsidRDefault="004D3011" w:rsidP="003411F8">
                <w:r w:rsidRPr="004D3011">
                  <w:t>PHONE:</w:t>
                </w:r>
              </w:p>
            </w:sdtContent>
          </w:sdt>
          <w:p w14:paraId="4B7DC42E" w14:textId="6A0AD574" w:rsidR="004D3011" w:rsidRDefault="003411F8" w:rsidP="003411F8">
            <w:r>
              <w:t>0700143956</w:t>
            </w:r>
          </w:p>
          <w:p w14:paraId="32DBE357" w14:textId="09A1713B" w:rsidR="004D3011" w:rsidRPr="004D3011" w:rsidRDefault="003411F8" w:rsidP="003411F8">
            <w:r>
              <w:t>0771169742</w:t>
            </w:r>
          </w:p>
          <w:p w14:paraId="38AD5726" w14:textId="7475CDB5" w:rsidR="004D3011" w:rsidRDefault="004D3011" w:rsidP="003411F8"/>
          <w:p w14:paraId="6CF51EC6" w14:textId="077D3E94" w:rsidR="004D3011" w:rsidRDefault="004D3011" w:rsidP="003411F8"/>
          <w:p w14:paraId="12AA8732" w14:textId="77777777" w:rsidR="004D3011" w:rsidRDefault="004D3011" w:rsidP="003411F8"/>
          <w:p w14:paraId="331146FB" w14:textId="4F6D9F9E" w:rsidR="004D3011" w:rsidRDefault="003411F8" w:rsidP="003411F8">
            <w:r>
              <w:t>EMAIL;</w:t>
            </w:r>
          </w:p>
          <w:p w14:paraId="53593F95" w14:textId="6EE81781" w:rsidR="003411F8" w:rsidRDefault="003411F8" w:rsidP="003411F8">
            <w:r>
              <w:t>kamondonaimah99@gmail.com</w:t>
            </w:r>
          </w:p>
          <w:sdt>
            <w:sdtPr>
              <w:id w:val="-1444214663"/>
              <w:placeholder>
                <w:docPart w:val="9DC0674F038F406E90954D3554D3101D"/>
              </w:placeholder>
              <w:temporary/>
              <w:showingPlcHdr/>
              <w15:appearance w15:val="hidden"/>
            </w:sdtPr>
            <w:sdtEndPr/>
            <w:sdtContent>
              <w:p w14:paraId="0C73528E" w14:textId="77777777" w:rsidR="004D3011" w:rsidRPr="00CB0055" w:rsidRDefault="00CB0055" w:rsidP="003411F8">
                <w:pPr>
                  <w:pStyle w:val="Heading3"/>
                </w:pPr>
                <w:r w:rsidRPr="00CB0055">
                  <w:t>Hobbies</w:t>
                </w:r>
              </w:p>
            </w:sdtContent>
          </w:sdt>
          <w:p w14:paraId="3F32C6C9" w14:textId="1F0AF010" w:rsidR="004D3011" w:rsidRDefault="003411F8" w:rsidP="003411F8">
            <w:r>
              <w:t>Watching movies</w:t>
            </w:r>
          </w:p>
          <w:p w14:paraId="1A00E583" w14:textId="16012F69" w:rsidR="004D3011" w:rsidRDefault="003411F8" w:rsidP="003411F8">
            <w:r>
              <w:t>Listening to music</w:t>
            </w:r>
          </w:p>
          <w:p w14:paraId="2F7199EC" w14:textId="241A8C35" w:rsidR="004D3011" w:rsidRDefault="003411F8" w:rsidP="003411F8">
            <w:r>
              <w:t>Reading novels</w:t>
            </w:r>
          </w:p>
          <w:p w14:paraId="342AC994" w14:textId="34371F35" w:rsidR="004D3011" w:rsidRPr="004D3011" w:rsidRDefault="003411F8" w:rsidP="003411F8">
            <w:r>
              <w:t xml:space="preserve">Writing </w:t>
            </w:r>
          </w:p>
        </w:tc>
        <w:tc>
          <w:tcPr>
            <w:tcW w:w="360" w:type="dxa"/>
          </w:tcPr>
          <w:p w14:paraId="6883FA3F" w14:textId="77777777" w:rsidR="001B2ABD" w:rsidRDefault="001B2ABD" w:rsidP="003411F8">
            <w:pPr>
              <w:tabs>
                <w:tab w:val="left" w:pos="990"/>
              </w:tabs>
            </w:pPr>
          </w:p>
        </w:tc>
        <w:tc>
          <w:tcPr>
            <w:tcW w:w="7022" w:type="dxa"/>
          </w:tcPr>
          <w:p w14:paraId="0A52D0F4" w14:textId="5DF6A600" w:rsidR="00036450" w:rsidRPr="0098474A" w:rsidRDefault="0098474A" w:rsidP="003411F8">
            <w:pPr>
              <w:pStyle w:val="Heading2"/>
              <w:rPr>
                <w:sz w:val="24"/>
                <w:szCs w:val="24"/>
              </w:rPr>
            </w:pPr>
            <w:r w:rsidRPr="0098474A">
              <w:rPr>
                <w:sz w:val="24"/>
                <w:szCs w:val="24"/>
              </w:rPr>
              <w:t>multitech business school</w:t>
            </w:r>
          </w:p>
          <w:p w14:paraId="2626D8D7" w14:textId="2FA9AFB1" w:rsidR="004D3011" w:rsidRPr="0098474A" w:rsidRDefault="0098474A" w:rsidP="003411F8">
            <w:pPr>
              <w:rPr>
                <w:sz w:val="24"/>
                <w:szCs w:val="24"/>
              </w:rPr>
            </w:pPr>
            <w:r w:rsidRPr="0098474A">
              <w:rPr>
                <w:sz w:val="24"/>
                <w:szCs w:val="24"/>
              </w:rPr>
              <w:t>Bachelors of information technology</w:t>
            </w:r>
          </w:p>
          <w:p w14:paraId="138C2393" w14:textId="2BC558ED" w:rsidR="0098474A" w:rsidRPr="0098474A" w:rsidRDefault="0098474A" w:rsidP="003411F8">
            <w:pPr>
              <w:rPr>
                <w:sz w:val="24"/>
                <w:szCs w:val="24"/>
              </w:rPr>
            </w:pPr>
            <w:r w:rsidRPr="0098474A">
              <w:rPr>
                <w:sz w:val="24"/>
                <w:szCs w:val="24"/>
              </w:rPr>
              <w:t>2020-to date</w:t>
            </w:r>
          </w:p>
          <w:p w14:paraId="70A14D8A" w14:textId="47FD3E82" w:rsidR="00036450" w:rsidRPr="0098474A" w:rsidRDefault="00036450" w:rsidP="003411F8">
            <w:pPr>
              <w:pStyle w:val="Heading4"/>
              <w:rPr>
                <w:sz w:val="24"/>
                <w:szCs w:val="24"/>
              </w:rPr>
            </w:pPr>
          </w:p>
          <w:p w14:paraId="00579EB5" w14:textId="241DC8BD" w:rsidR="0098474A" w:rsidRPr="0098474A" w:rsidRDefault="0098474A" w:rsidP="003411F8">
            <w:pPr>
              <w:rPr>
                <w:b/>
                <w:bCs/>
                <w:sz w:val="24"/>
                <w:szCs w:val="24"/>
              </w:rPr>
            </w:pPr>
            <w:r w:rsidRPr="0098474A">
              <w:rPr>
                <w:b/>
                <w:bCs/>
                <w:sz w:val="24"/>
                <w:szCs w:val="24"/>
              </w:rPr>
              <w:t>NANSANA SECONDARY SCHOOL</w:t>
            </w:r>
          </w:p>
          <w:p w14:paraId="39309405" w14:textId="65D4F42D" w:rsidR="0098474A" w:rsidRPr="0098474A" w:rsidRDefault="0098474A" w:rsidP="003411F8">
            <w:pPr>
              <w:rPr>
                <w:sz w:val="24"/>
                <w:szCs w:val="24"/>
              </w:rPr>
            </w:pPr>
            <w:r w:rsidRPr="0098474A">
              <w:rPr>
                <w:sz w:val="24"/>
                <w:szCs w:val="24"/>
              </w:rPr>
              <w:t>UACE certificate</w:t>
            </w:r>
          </w:p>
          <w:p w14:paraId="2762FADC" w14:textId="5AA8EC20" w:rsidR="0098474A" w:rsidRPr="0098474A" w:rsidRDefault="0098474A" w:rsidP="003411F8">
            <w:pPr>
              <w:rPr>
                <w:sz w:val="24"/>
                <w:szCs w:val="24"/>
              </w:rPr>
            </w:pPr>
            <w:r w:rsidRPr="0098474A">
              <w:rPr>
                <w:sz w:val="24"/>
                <w:szCs w:val="24"/>
              </w:rPr>
              <w:t>2017-2018</w:t>
            </w:r>
          </w:p>
          <w:p w14:paraId="4EA5B3D4" w14:textId="3C703F13" w:rsidR="00036450" w:rsidRPr="0098474A" w:rsidRDefault="00275F85" w:rsidP="003411F8">
            <w:pPr>
              <w:rPr>
                <w:sz w:val="24"/>
                <w:szCs w:val="24"/>
              </w:rPr>
            </w:pPr>
            <w:sdt>
              <w:sdtPr>
                <w:rPr>
                  <w:sz w:val="24"/>
                  <w:szCs w:val="24"/>
                </w:rPr>
                <w:id w:val="1001553383"/>
                <w:placeholder>
                  <w:docPart w:val="BA13797EB8264421BFB5A1B4B88644C5"/>
                </w:placeholder>
                <w:temporary/>
                <w:showingPlcHdr/>
                <w15:appearance w15:val="hidden"/>
              </w:sdtPr>
              <w:sdtEndPr/>
              <w:sdtContent>
                <w:r w:rsidR="00036450" w:rsidRPr="0098474A">
                  <w:rPr>
                    <w:sz w:val="24"/>
                    <w:szCs w:val="24"/>
                  </w:rPr>
                  <w:t>WORK EXPERIENCE</w:t>
                </w:r>
              </w:sdtContent>
            </w:sdt>
          </w:p>
          <w:p w14:paraId="45F0B2AB" w14:textId="481F7047" w:rsidR="00036450" w:rsidRPr="0098474A" w:rsidRDefault="0098474A" w:rsidP="003411F8">
            <w:pPr>
              <w:pStyle w:val="Heading4"/>
              <w:rPr>
                <w:bCs/>
                <w:sz w:val="24"/>
                <w:szCs w:val="24"/>
              </w:rPr>
            </w:pPr>
            <w:r w:rsidRPr="0098474A">
              <w:rPr>
                <w:sz w:val="24"/>
                <w:szCs w:val="24"/>
              </w:rPr>
              <w:t>ARC</w:t>
            </w:r>
            <w:r w:rsidR="003411F8">
              <w:rPr>
                <w:sz w:val="24"/>
                <w:szCs w:val="24"/>
              </w:rPr>
              <w:t xml:space="preserve"> </w:t>
            </w:r>
            <w:r w:rsidRPr="0098474A">
              <w:rPr>
                <w:sz w:val="24"/>
                <w:szCs w:val="24"/>
              </w:rPr>
              <w:t>(INTERPRETER)</w:t>
            </w:r>
          </w:p>
          <w:p w14:paraId="3E031E1E" w14:textId="3E3F379F" w:rsidR="00036450" w:rsidRPr="0098474A" w:rsidRDefault="0098474A" w:rsidP="003411F8">
            <w:pPr>
              <w:pStyle w:val="Date"/>
              <w:rPr>
                <w:sz w:val="24"/>
                <w:szCs w:val="24"/>
              </w:rPr>
            </w:pPr>
            <w:r w:rsidRPr="0098474A">
              <w:rPr>
                <w:sz w:val="24"/>
                <w:szCs w:val="24"/>
              </w:rPr>
              <w:t>2019</w:t>
            </w:r>
            <w:r w:rsidR="00036450" w:rsidRPr="0098474A">
              <w:rPr>
                <w:sz w:val="24"/>
                <w:szCs w:val="24"/>
              </w:rPr>
              <w:t>–</w:t>
            </w:r>
            <w:r w:rsidRPr="0098474A">
              <w:rPr>
                <w:sz w:val="24"/>
                <w:szCs w:val="24"/>
              </w:rPr>
              <w:t>2020</w:t>
            </w:r>
          </w:p>
          <w:p w14:paraId="18A73021" w14:textId="3DE59833" w:rsidR="00036450" w:rsidRPr="0098474A" w:rsidRDefault="0098474A" w:rsidP="003411F8">
            <w:pPr>
              <w:rPr>
                <w:sz w:val="24"/>
                <w:szCs w:val="24"/>
              </w:rPr>
            </w:pPr>
            <w:r w:rsidRPr="0098474A">
              <w:rPr>
                <w:sz w:val="24"/>
                <w:szCs w:val="24"/>
              </w:rPr>
              <w:t>Volunteering with arc to interpret for the organization’s employees some of Congolese refugee languages.</w:t>
            </w:r>
            <w:r w:rsidR="00036450" w:rsidRPr="0098474A">
              <w:rPr>
                <w:sz w:val="24"/>
                <w:szCs w:val="24"/>
              </w:rPr>
              <w:t xml:space="preserve"> </w:t>
            </w:r>
          </w:p>
          <w:p w14:paraId="60EE238D" w14:textId="77777777" w:rsidR="004D3011" w:rsidRPr="0098474A" w:rsidRDefault="004D3011" w:rsidP="003411F8">
            <w:pPr>
              <w:rPr>
                <w:sz w:val="24"/>
                <w:szCs w:val="24"/>
              </w:rPr>
            </w:pPr>
          </w:p>
          <w:p w14:paraId="2AD6AF97" w14:textId="0E1A74E7" w:rsidR="004D3011" w:rsidRPr="0098474A" w:rsidRDefault="0098474A" w:rsidP="003411F8">
            <w:pPr>
              <w:pStyle w:val="Heading4"/>
              <w:rPr>
                <w:bCs/>
                <w:sz w:val="24"/>
                <w:szCs w:val="24"/>
              </w:rPr>
            </w:pPr>
            <w:r w:rsidRPr="0098474A">
              <w:rPr>
                <w:sz w:val="24"/>
                <w:szCs w:val="24"/>
              </w:rPr>
              <w:t>shivay (sales personnel)</w:t>
            </w:r>
          </w:p>
          <w:p w14:paraId="091B05C1" w14:textId="2DB31F76" w:rsidR="004D3011" w:rsidRPr="0098474A" w:rsidRDefault="0098474A" w:rsidP="003411F8">
            <w:pPr>
              <w:pStyle w:val="Date"/>
              <w:rPr>
                <w:sz w:val="24"/>
                <w:szCs w:val="24"/>
              </w:rPr>
            </w:pPr>
            <w:r w:rsidRPr="0098474A">
              <w:rPr>
                <w:sz w:val="24"/>
                <w:szCs w:val="24"/>
              </w:rPr>
              <w:t>2018</w:t>
            </w:r>
            <w:r w:rsidR="004D3011" w:rsidRPr="0098474A">
              <w:rPr>
                <w:sz w:val="24"/>
                <w:szCs w:val="24"/>
              </w:rPr>
              <w:t>–</w:t>
            </w:r>
            <w:r w:rsidRPr="0098474A">
              <w:rPr>
                <w:sz w:val="24"/>
                <w:szCs w:val="24"/>
              </w:rPr>
              <w:t>2018</w:t>
            </w:r>
          </w:p>
          <w:p w14:paraId="6CB8850B" w14:textId="2F1EB4B0" w:rsidR="004D3011" w:rsidRPr="0098474A" w:rsidRDefault="0098474A" w:rsidP="003411F8">
            <w:pPr>
              <w:rPr>
                <w:sz w:val="24"/>
                <w:szCs w:val="24"/>
              </w:rPr>
            </w:pPr>
            <w:r w:rsidRPr="0098474A">
              <w:rPr>
                <w:sz w:val="24"/>
                <w:szCs w:val="24"/>
              </w:rPr>
              <w:t>At shivay my responsibility was to make sales in the fields selling mukwano products</w:t>
            </w:r>
            <w:r w:rsidR="00036450" w:rsidRPr="0098474A">
              <w:rPr>
                <w:sz w:val="24"/>
                <w:szCs w:val="24"/>
              </w:rPr>
              <w:t xml:space="preserve"> </w:t>
            </w:r>
            <w:r w:rsidRPr="0098474A">
              <w:rPr>
                <w:sz w:val="24"/>
                <w:szCs w:val="24"/>
              </w:rPr>
              <w:t xml:space="preserve">and handling the balance sheet </w:t>
            </w:r>
          </w:p>
          <w:p w14:paraId="7DD4DF38" w14:textId="77777777" w:rsidR="004D3011" w:rsidRPr="0098474A" w:rsidRDefault="004D3011" w:rsidP="003411F8">
            <w:pPr>
              <w:rPr>
                <w:sz w:val="24"/>
                <w:szCs w:val="24"/>
              </w:rPr>
            </w:pPr>
          </w:p>
          <w:p w14:paraId="6A845AA8" w14:textId="1251A489" w:rsidR="004D3011" w:rsidRPr="0098474A" w:rsidRDefault="004D3011" w:rsidP="003411F8">
            <w:pPr>
              <w:pStyle w:val="Heading4"/>
              <w:rPr>
                <w:bCs/>
                <w:sz w:val="24"/>
                <w:szCs w:val="24"/>
              </w:rPr>
            </w:pPr>
          </w:p>
          <w:p w14:paraId="7B0D287F" w14:textId="532EEF9F" w:rsidR="004D3011" w:rsidRPr="0098474A" w:rsidRDefault="0098474A" w:rsidP="003411F8">
            <w:pPr>
              <w:pStyle w:val="Date"/>
              <w:rPr>
                <w:sz w:val="24"/>
                <w:szCs w:val="24"/>
              </w:rPr>
            </w:pPr>
            <w:r w:rsidRPr="0098474A">
              <w:rPr>
                <w:b/>
                <w:bCs/>
                <w:sz w:val="24"/>
                <w:szCs w:val="24"/>
              </w:rPr>
              <w:t>Wefunile driving school (call center agen</w:t>
            </w:r>
            <w:r w:rsidRPr="0098474A">
              <w:rPr>
                <w:sz w:val="24"/>
                <w:szCs w:val="24"/>
              </w:rPr>
              <w:t>t)</w:t>
            </w:r>
          </w:p>
          <w:p w14:paraId="02E6D3DD" w14:textId="183EF4C4" w:rsidR="0098474A" w:rsidRPr="0098474A" w:rsidRDefault="0098474A" w:rsidP="003411F8">
            <w:pPr>
              <w:rPr>
                <w:sz w:val="24"/>
                <w:szCs w:val="24"/>
              </w:rPr>
            </w:pPr>
            <w:r w:rsidRPr="0098474A">
              <w:rPr>
                <w:sz w:val="24"/>
                <w:szCs w:val="24"/>
              </w:rPr>
              <w:t>2022-2023</w:t>
            </w:r>
          </w:p>
          <w:p w14:paraId="4B6E879F" w14:textId="27F98B3C" w:rsidR="0098474A" w:rsidRPr="0098474A" w:rsidRDefault="0098474A" w:rsidP="003411F8">
            <w:pPr>
              <w:rPr>
                <w:sz w:val="24"/>
                <w:szCs w:val="24"/>
              </w:rPr>
            </w:pPr>
            <w:r w:rsidRPr="0098474A">
              <w:rPr>
                <w:sz w:val="24"/>
                <w:szCs w:val="24"/>
              </w:rPr>
              <w:t>Call center job and my responsibility was to call the clients and make them deposit on their permits at daily basis.</w:t>
            </w:r>
          </w:p>
          <w:p w14:paraId="01D9706B" w14:textId="77777777" w:rsidR="0098474A" w:rsidRPr="0098474A" w:rsidRDefault="0098474A" w:rsidP="003411F8">
            <w:pPr>
              <w:rPr>
                <w:sz w:val="24"/>
                <w:szCs w:val="24"/>
              </w:rPr>
            </w:pPr>
          </w:p>
          <w:p w14:paraId="450EF62B" w14:textId="640EE329" w:rsidR="0098474A" w:rsidRPr="0098474A" w:rsidRDefault="0098474A" w:rsidP="003411F8">
            <w:pPr>
              <w:rPr>
                <w:b/>
                <w:bCs/>
                <w:sz w:val="24"/>
                <w:szCs w:val="24"/>
              </w:rPr>
            </w:pPr>
            <w:r w:rsidRPr="0098474A">
              <w:rPr>
                <w:b/>
                <w:bCs/>
                <w:sz w:val="24"/>
                <w:szCs w:val="24"/>
              </w:rPr>
              <w:t>Psalms food industry</w:t>
            </w:r>
          </w:p>
          <w:p w14:paraId="3203E5AE" w14:textId="71850EAA" w:rsidR="0098474A" w:rsidRPr="0098474A" w:rsidRDefault="0098474A" w:rsidP="003411F8">
            <w:pPr>
              <w:rPr>
                <w:sz w:val="24"/>
                <w:szCs w:val="24"/>
              </w:rPr>
            </w:pPr>
            <w:r w:rsidRPr="0098474A">
              <w:rPr>
                <w:sz w:val="24"/>
                <w:szCs w:val="24"/>
              </w:rPr>
              <w:t>2022-2023</w:t>
            </w:r>
          </w:p>
          <w:p w14:paraId="605C20C9" w14:textId="77777777" w:rsidR="0098474A" w:rsidRPr="0098474A" w:rsidRDefault="0098474A" w:rsidP="003411F8">
            <w:pPr>
              <w:rPr>
                <w:sz w:val="24"/>
                <w:szCs w:val="24"/>
              </w:rPr>
            </w:pPr>
            <w:r w:rsidRPr="0098474A">
              <w:rPr>
                <w:sz w:val="24"/>
                <w:szCs w:val="24"/>
              </w:rPr>
              <w:t>At psalms I was under the production department and I was working night shift my responsibility was to pack and sort snacks as instructed by my supervisor.</w:t>
            </w:r>
          </w:p>
          <w:p w14:paraId="35B2B699" w14:textId="77777777" w:rsidR="0098474A" w:rsidRPr="0098474A" w:rsidRDefault="0098474A" w:rsidP="003411F8">
            <w:pPr>
              <w:rPr>
                <w:sz w:val="24"/>
                <w:szCs w:val="24"/>
              </w:rPr>
            </w:pPr>
          </w:p>
          <w:p w14:paraId="7B01385B" w14:textId="58D105B6" w:rsidR="0098474A" w:rsidRDefault="0098474A" w:rsidP="003411F8">
            <w:pPr>
              <w:rPr>
                <w:b/>
                <w:bCs/>
                <w:sz w:val="24"/>
                <w:szCs w:val="24"/>
              </w:rPr>
            </w:pPr>
            <w:r w:rsidRPr="0098474A">
              <w:rPr>
                <w:b/>
                <w:bCs/>
                <w:sz w:val="24"/>
                <w:szCs w:val="24"/>
              </w:rPr>
              <w:lastRenderedPageBreak/>
              <w:t xml:space="preserve">MEGA TEAMS AGENCY </w:t>
            </w:r>
          </w:p>
          <w:p w14:paraId="262CEE07" w14:textId="0DE648DE" w:rsidR="0098474A" w:rsidRDefault="0098474A" w:rsidP="003411F8">
            <w:pPr>
              <w:rPr>
                <w:sz w:val="24"/>
                <w:szCs w:val="24"/>
              </w:rPr>
            </w:pPr>
            <w:r w:rsidRPr="0098474A">
              <w:rPr>
                <w:sz w:val="24"/>
                <w:szCs w:val="24"/>
              </w:rPr>
              <w:t xml:space="preserve">This was a startup company which I was hired as marketing manager I managed to involve </w:t>
            </w:r>
            <w:proofErr w:type="gramStart"/>
            <w:r w:rsidRPr="0098474A">
              <w:rPr>
                <w:sz w:val="24"/>
                <w:szCs w:val="24"/>
              </w:rPr>
              <w:t>In</w:t>
            </w:r>
            <w:proofErr w:type="gramEnd"/>
            <w:r w:rsidRPr="0098474A">
              <w:rPr>
                <w:sz w:val="24"/>
                <w:szCs w:val="24"/>
              </w:rPr>
              <w:t xml:space="preserve"> strategizing and making marketing department deliver results. It deals with selling website which we managed to sale and managed to lay foundation for the innovation and invention in this we brough in students that had to be skilled for inventions</w:t>
            </w:r>
          </w:p>
          <w:p w14:paraId="438E5797" w14:textId="77777777" w:rsidR="0098474A" w:rsidRDefault="0098474A" w:rsidP="003411F8">
            <w:pPr>
              <w:rPr>
                <w:sz w:val="24"/>
                <w:szCs w:val="24"/>
              </w:rPr>
            </w:pPr>
          </w:p>
          <w:p w14:paraId="479C82E2" w14:textId="77777777" w:rsidR="0098474A" w:rsidRDefault="0098474A" w:rsidP="003411F8">
            <w:pPr>
              <w:rPr>
                <w:sz w:val="24"/>
                <w:szCs w:val="24"/>
              </w:rPr>
            </w:pPr>
          </w:p>
          <w:p w14:paraId="303AA4B0" w14:textId="77777777" w:rsidR="0098474A" w:rsidRDefault="0098474A" w:rsidP="003411F8">
            <w:pPr>
              <w:rPr>
                <w:sz w:val="24"/>
                <w:szCs w:val="24"/>
              </w:rPr>
            </w:pPr>
          </w:p>
          <w:p w14:paraId="4CC34236" w14:textId="77777777" w:rsidR="0098474A" w:rsidRDefault="0098474A" w:rsidP="003411F8">
            <w:pPr>
              <w:rPr>
                <w:sz w:val="24"/>
                <w:szCs w:val="24"/>
              </w:rPr>
            </w:pPr>
          </w:p>
          <w:p w14:paraId="381B7E17" w14:textId="77777777" w:rsidR="0098474A" w:rsidRPr="0098474A" w:rsidRDefault="0098474A" w:rsidP="003411F8">
            <w:pPr>
              <w:rPr>
                <w:sz w:val="24"/>
                <w:szCs w:val="24"/>
              </w:rPr>
            </w:pPr>
          </w:p>
          <w:sdt>
            <w:sdtPr>
              <w:rPr>
                <w:sz w:val="24"/>
                <w:szCs w:val="24"/>
              </w:rPr>
              <w:id w:val="1669594239"/>
              <w:placeholder>
                <w:docPart w:val="FC4E0CC9AC8E46388B5E5CA4E8AF7B69"/>
              </w:placeholder>
              <w:temporary/>
              <w:showingPlcHdr/>
              <w15:appearance w15:val="hidden"/>
            </w:sdtPr>
            <w:sdtEndPr/>
            <w:sdtContent>
              <w:p w14:paraId="42D78879" w14:textId="77777777" w:rsidR="00036450" w:rsidRPr="0098474A" w:rsidRDefault="00180329" w:rsidP="003411F8">
                <w:pPr>
                  <w:pStyle w:val="Heading2"/>
                  <w:rPr>
                    <w:sz w:val="24"/>
                    <w:szCs w:val="24"/>
                  </w:rPr>
                </w:pPr>
                <w:r w:rsidRPr="0098474A">
                  <w:rPr>
                    <w:rStyle w:val="Heading2Char"/>
                    <w:b/>
                    <w:bCs/>
                    <w:caps/>
                    <w:sz w:val="24"/>
                    <w:szCs w:val="24"/>
                  </w:rPr>
                  <w:t>SKILLS</w:t>
                </w:r>
              </w:p>
            </w:sdtContent>
          </w:sdt>
          <w:p w14:paraId="619B5901" w14:textId="04ADE8DA" w:rsidR="00036450" w:rsidRPr="0098474A" w:rsidRDefault="00036450" w:rsidP="003411F8">
            <w:pPr>
              <w:rPr>
                <w:color w:val="FFFFFF" w:themeColor="background1"/>
                <w:sz w:val="24"/>
                <w:szCs w:val="24"/>
              </w:rPr>
            </w:pPr>
          </w:p>
        </w:tc>
      </w:tr>
    </w:tbl>
    <w:p w14:paraId="1B1BF3CB" w14:textId="40B0E61A" w:rsidR="0043117B" w:rsidRDefault="0098474A" w:rsidP="0098474A">
      <w:pPr>
        <w:tabs>
          <w:tab w:val="left" w:pos="4650"/>
        </w:tabs>
      </w:pPr>
      <w:r>
        <w:lastRenderedPageBreak/>
        <w:tab/>
        <w:t>INFORMATION TECHNOLOGY SKILLS</w:t>
      </w:r>
    </w:p>
    <w:p w14:paraId="6AC6C05D" w14:textId="77777777" w:rsidR="0098474A" w:rsidRDefault="0098474A" w:rsidP="0098474A">
      <w:pPr>
        <w:tabs>
          <w:tab w:val="left" w:pos="4650"/>
        </w:tabs>
      </w:pPr>
    </w:p>
    <w:p w14:paraId="41263DFE" w14:textId="77777777" w:rsidR="0098474A" w:rsidRDefault="0098474A" w:rsidP="0098474A"/>
    <w:p w14:paraId="6D671338" w14:textId="5747D090" w:rsidR="0098474A" w:rsidRDefault="0098474A" w:rsidP="0098474A">
      <w:pPr>
        <w:tabs>
          <w:tab w:val="left" w:pos="4695"/>
        </w:tabs>
      </w:pPr>
      <w:r>
        <w:tab/>
        <w:t>MARKETING SKILLS</w:t>
      </w:r>
    </w:p>
    <w:p w14:paraId="4E879397" w14:textId="77777777" w:rsidR="0098474A" w:rsidRDefault="0098474A" w:rsidP="0098474A">
      <w:pPr>
        <w:tabs>
          <w:tab w:val="left" w:pos="4695"/>
        </w:tabs>
      </w:pPr>
    </w:p>
    <w:p w14:paraId="28BB745B" w14:textId="77777777" w:rsidR="0098474A" w:rsidRDefault="0098474A" w:rsidP="0098474A">
      <w:pPr>
        <w:tabs>
          <w:tab w:val="left" w:pos="4695"/>
        </w:tabs>
      </w:pPr>
    </w:p>
    <w:p w14:paraId="1950245C" w14:textId="19D49E54" w:rsidR="0098474A" w:rsidRDefault="0098474A" w:rsidP="0098474A">
      <w:pPr>
        <w:tabs>
          <w:tab w:val="left" w:pos="4695"/>
        </w:tabs>
      </w:pPr>
      <w:r>
        <w:tab/>
        <w:t>COMMUNICATION SKILLS.</w:t>
      </w:r>
    </w:p>
    <w:p w14:paraId="564A3AE5" w14:textId="77777777" w:rsidR="0098474A" w:rsidRDefault="0098474A" w:rsidP="0098474A">
      <w:pPr>
        <w:tabs>
          <w:tab w:val="left" w:pos="4695"/>
        </w:tabs>
      </w:pPr>
    </w:p>
    <w:p w14:paraId="4E44B23C" w14:textId="23FA11BC" w:rsidR="0098474A" w:rsidRDefault="0098474A" w:rsidP="0098474A">
      <w:pPr>
        <w:tabs>
          <w:tab w:val="left" w:pos="4695"/>
        </w:tabs>
      </w:pPr>
      <w:r>
        <w:tab/>
        <w:t>LEADING SKILLS</w:t>
      </w:r>
    </w:p>
    <w:p w14:paraId="1A93F07A" w14:textId="77777777" w:rsidR="0098474A" w:rsidRDefault="0098474A" w:rsidP="0098474A">
      <w:pPr>
        <w:tabs>
          <w:tab w:val="left" w:pos="4695"/>
        </w:tabs>
      </w:pPr>
    </w:p>
    <w:p w14:paraId="28892533" w14:textId="6744EDAF" w:rsidR="0098474A" w:rsidRDefault="0098474A" w:rsidP="0098474A">
      <w:pPr>
        <w:tabs>
          <w:tab w:val="left" w:pos="4545"/>
        </w:tabs>
      </w:pPr>
      <w:r>
        <w:tab/>
        <w:t>LANGUAGES</w:t>
      </w:r>
    </w:p>
    <w:p w14:paraId="1508D8B4" w14:textId="77777777" w:rsidR="0098474A" w:rsidRDefault="0098474A" w:rsidP="0098474A">
      <w:pPr>
        <w:tabs>
          <w:tab w:val="left" w:pos="4545"/>
        </w:tabs>
      </w:pPr>
    </w:p>
    <w:p w14:paraId="0EFC50A9" w14:textId="5FE2B93C" w:rsidR="0098474A" w:rsidRDefault="0098474A" w:rsidP="0098474A">
      <w:pPr>
        <w:tabs>
          <w:tab w:val="left" w:pos="4545"/>
        </w:tabs>
      </w:pPr>
      <w:r>
        <w:tab/>
        <w:t>ENGLISH</w:t>
      </w:r>
    </w:p>
    <w:p w14:paraId="642EC885" w14:textId="77777777" w:rsidR="0098474A" w:rsidRDefault="0098474A" w:rsidP="0098474A">
      <w:pPr>
        <w:tabs>
          <w:tab w:val="left" w:pos="4545"/>
        </w:tabs>
      </w:pPr>
    </w:p>
    <w:p w14:paraId="42474F94" w14:textId="03AB84E3" w:rsidR="0098474A" w:rsidRDefault="0098474A" w:rsidP="0098474A">
      <w:pPr>
        <w:tabs>
          <w:tab w:val="left" w:pos="4545"/>
        </w:tabs>
      </w:pPr>
      <w:r>
        <w:tab/>
        <w:t>LUGANDA</w:t>
      </w:r>
    </w:p>
    <w:p w14:paraId="6801F344" w14:textId="77777777" w:rsidR="0098474A" w:rsidRDefault="0098474A" w:rsidP="0098474A">
      <w:pPr>
        <w:tabs>
          <w:tab w:val="left" w:pos="4545"/>
        </w:tabs>
      </w:pPr>
    </w:p>
    <w:p w14:paraId="45F0A766" w14:textId="6F715CF5" w:rsidR="0098474A" w:rsidRPr="0098474A" w:rsidRDefault="0098474A" w:rsidP="0098474A">
      <w:pPr>
        <w:tabs>
          <w:tab w:val="left" w:pos="4545"/>
        </w:tabs>
      </w:pPr>
      <w:r>
        <w:tab/>
        <w:t>SWAHILI</w:t>
      </w:r>
    </w:p>
    <w:sectPr w:rsidR="0098474A" w:rsidRPr="0098474A"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E639" w14:textId="77777777" w:rsidR="0098474A" w:rsidRDefault="0098474A" w:rsidP="000C45FF">
      <w:r>
        <w:separator/>
      </w:r>
    </w:p>
  </w:endnote>
  <w:endnote w:type="continuationSeparator" w:id="0">
    <w:p w14:paraId="2CDD6AE5" w14:textId="77777777" w:rsidR="0098474A" w:rsidRDefault="0098474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0C37" w14:textId="77777777" w:rsidR="0098474A" w:rsidRDefault="0098474A" w:rsidP="000C45FF">
      <w:r>
        <w:separator/>
      </w:r>
    </w:p>
  </w:footnote>
  <w:footnote w:type="continuationSeparator" w:id="0">
    <w:p w14:paraId="7D602AD3" w14:textId="77777777" w:rsidR="0098474A" w:rsidRDefault="0098474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8A95" w14:textId="77777777" w:rsidR="000C45FF" w:rsidRDefault="000C45FF">
    <w:pPr>
      <w:pStyle w:val="Header"/>
    </w:pPr>
    <w:r>
      <w:rPr>
        <w:noProof/>
      </w:rPr>
      <w:drawing>
        <wp:anchor distT="0" distB="0" distL="114300" distR="114300" simplePos="0" relativeHeight="251658240" behindDoc="1" locked="0" layoutInCell="1" allowOverlap="1" wp14:anchorId="1D5505D2" wp14:editId="61CD11F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4A"/>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75F85"/>
    <w:rsid w:val="00281FD5"/>
    <w:rsid w:val="0030481B"/>
    <w:rsid w:val="003156FC"/>
    <w:rsid w:val="003254B5"/>
    <w:rsid w:val="003411F8"/>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8474A"/>
    <w:rsid w:val="00A2118D"/>
    <w:rsid w:val="00A92F77"/>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6C5D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y\AppData\Local\Microsoft\Office\16.0\DTS\en-US%7b373345C4-6ABB-499E-B7F4-8C42AD217EE2%7d\%7bC2C1AECD-08E0-4398-A6D5-7F5E9808931B%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88893F45C442B4AAF7A67ECF8EA0DD"/>
        <w:category>
          <w:name w:val="General"/>
          <w:gallery w:val="placeholder"/>
        </w:category>
        <w:types>
          <w:type w:val="bbPlcHdr"/>
        </w:types>
        <w:behaviors>
          <w:behavior w:val="content"/>
        </w:behaviors>
        <w:guid w:val="{9A82FDBC-4C96-47AE-90E6-6EF0ED0F8959}"/>
      </w:docPartPr>
      <w:docPartBody>
        <w:p w:rsidR="001367C6" w:rsidRDefault="001367C6">
          <w:pPr>
            <w:pStyle w:val="AE88893F45C442B4AAF7A67ECF8EA0DD"/>
          </w:pPr>
          <w:r w:rsidRPr="00CB0055">
            <w:t>Contact</w:t>
          </w:r>
        </w:p>
      </w:docPartBody>
    </w:docPart>
    <w:docPart>
      <w:docPartPr>
        <w:name w:val="4A8EFBB615C64828B591912FC45322BD"/>
        <w:category>
          <w:name w:val="General"/>
          <w:gallery w:val="placeholder"/>
        </w:category>
        <w:types>
          <w:type w:val="bbPlcHdr"/>
        </w:types>
        <w:behaviors>
          <w:behavior w:val="content"/>
        </w:behaviors>
        <w:guid w:val="{FF3D8349-D88A-4D87-AFB7-1A5167630DAC}"/>
      </w:docPartPr>
      <w:docPartBody>
        <w:p w:rsidR="001367C6" w:rsidRDefault="001367C6">
          <w:pPr>
            <w:pStyle w:val="4A8EFBB615C64828B591912FC45322BD"/>
          </w:pPr>
          <w:r w:rsidRPr="004D3011">
            <w:t>PHONE:</w:t>
          </w:r>
        </w:p>
      </w:docPartBody>
    </w:docPart>
    <w:docPart>
      <w:docPartPr>
        <w:name w:val="9DC0674F038F406E90954D3554D3101D"/>
        <w:category>
          <w:name w:val="General"/>
          <w:gallery w:val="placeholder"/>
        </w:category>
        <w:types>
          <w:type w:val="bbPlcHdr"/>
        </w:types>
        <w:behaviors>
          <w:behavior w:val="content"/>
        </w:behaviors>
        <w:guid w:val="{DCA81282-7085-4D61-AC57-8E12F073AF70}"/>
      </w:docPartPr>
      <w:docPartBody>
        <w:p w:rsidR="001367C6" w:rsidRDefault="001367C6">
          <w:pPr>
            <w:pStyle w:val="9DC0674F038F406E90954D3554D3101D"/>
          </w:pPr>
          <w:r w:rsidRPr="00CB0055">
            <w:t>Hobbies</w:t>
          </w:r>
        </w:p>
      </w:docPartBody>
    </w:docPart>
    <w:docPart>
      <w:docPartPr>
        <w:name w:val="BA13797EB8264421BFB5A1B4B88644C5"/>
        <w:category>
          <w:name w:val="General"/>
          <w:gallery w:val="placeholder"/>
        </w:category>
        <w:types>
          <w:type w:val="bbPlcHdr"/>
        </w:types>
        <w:behaviors>
          <w:behavior w:val="content"/>
        </w:behaviors>
        <w:guid w:val="{A2FFE771-25C2-44EA-991A-BF970E4716FC}"/>
      </w:docPartPr>
      <w:docPartBody>
        <w:p w:rsidR="001367C6" w:rsidRDefault="001367C6">
          <w:pPr>
            <w:pStyle w:val="BA13797EB8264421BFB5A1B4B88644C5"/>
          </w:pPr>
          <w:r w:rsidRPr="00036450">
            <w:t>WORK EXPERIENCE</w:t>
          </w:r>
        </w:p>
      </w:docPartBody>
    </w:docPart>
    <w:docPart>
      <w:docPartPr>
        <w:name w:val="FC4E0CC9AC8E46388B5E5CA4E8AF7B69"/>
        <w:category>
          <w:name w:val="General"/>
          <w:gallery w:val="placeholder"/>
        </w:category>
        <w:types>
          <w:type w:val="bbPlcHdr"/>
        </w:types>
        <w:behaviors>
          <w:behavior w:val="content"/>
        </w:behaviors>
        <w:guid w:val="{1B559DA3-C431-466C-8F56-F638BE3CCDA5}"/>
      </w:docPartPr>
      <w:docPartBody>
        <w:p w:rsidR="001367C6" w:rsidRDefault="001367C6">
          <w:pPr>
            <w:pStyle w:val="FC4E0CC9AC8E46388B5E5CA4E8AF7B6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C6"/>
    <w:rsid w:val="0013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8893F45C442B4AAF7A67ECF8EA0DD">
    <w:name w:val="AE88893F45C442B4AAF7A67ECF8EA0DD"/>
  </w:style>
  <w:style w:type="paragraph" w:customStyle="1" w:styleId="4A8EFBB615C64828B591912FC45322BD">
    <w:name w:val="4A8EFBB615C64828B591912FC45322BD"/>
  </w:style>
  <w:style w:type="character" w:styleId="Hyperlink">
    <w:name w:val="Hyperlink"/>
    <w:basedOn w:val="DefaultParagraphFont"/>
    <w:uiPriority w:val="99"/>
    <w:unhideWhenUsed/>
    <w:rPr>
      <w:color w:val="C45911" w:themeColor="accent2" w:themeShade="BF"/>
      <w:u w:val="single"/>
    </w:rPr>
  </w:style>
  <w:style w:type="paragraph" w:customStyle="1" w:styleId="9DC0674F038F406E90954D3554D3101D">
    <w:name w:val="9DC0674F038F406E90954D3554D3101D"/>
  </w:style>
  <w:style w:type="paragraph" w:customStyle="1" w:styleId="BA13797EB8264421BFB5A1B4B88644C5">
    <w:name w:val="BA13797EB8264421BFB5A1B4B88644C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FC4E0CC9AC8E46388B5E5CA4E8AF7B69">
    <w:name w:val="FC4E0CC9AC8E46388B5E5CA4E8AF7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{C2C1AECD-08E0-4398-A6D5-7F5E9808931B}tf00546271_win32.dotx</Template>
  <TotalTime>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2023-07-25T16:57:00Z</dcterms:created>
  <dcterms:modified xsi:type="dcterms:W3CDTF">2023-07-27T23:29:00Z</dcterms:modified>
</cp:coreProperties>
</file>